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1、库存扣减实现方式，用数据库做库存扣减锁是怎么加的，两个用户购物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车商品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顺序不同会不会发生死锁，事务的原子行问题，spring是如何实现事务原子性的，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mvc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拦截器的实现和自定义统一处理返回值，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contrller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能不能多例，会有什么问题，为什么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2、算法题，两个string类型的大数字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进行想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加</w:t>
      </w:r>
    </w:p>
    <w:p w:rsidR="00F15605" w:rsidRDefault="006E7A50">
      <w:pPr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1.Arraylist与数组的区别，其阈值是多少？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2.Arraylist在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Foreach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时，快速定位在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jvm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内存里是怎么表现的？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3.一个对象的大小是确定的么？对象所占用内存空间的大小是确定的么？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4.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里的数据是怎么工作的？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5.事务的隔离级别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6.Jvm内存结构，每个结构里都存放的是什么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7.怎么判断一个对象是否要被垃圾回收？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8.堆的结构以及每个时期的垃圾回收方法和垃圾回收器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9.最近有在自主学习哪方面相关的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10.Hashmap为什么是2的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幂</w:t>
      </w:r>
      <w:proofErr w:type="gramEnd"/>
      <w:r>
        <w:rPr>
          <w:rFonts w:ascii="微软雅黑" w:eastAsia="微软雅黑" w:hAnsi="微软雅黑" w:hint="eastAsia"/>
          <w:color w:val="000000"/>
          <w:szCs w:val="21"/>
        </w:rPr>
        <w:t>次方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11.==比较的是什么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12.Jvm调</w:t>
      </w:r>
      <w:proofErr w:type="gramStart"/>
      <w:r>
        <w:rPr>
          <w:rFonts w:ascii="微软雅黑" w:eastAsia="微软雅黑" w:hAnsi="微软雅黑" w:hint="eastAsia"/>
          <w:color w:val="000000"/>
          <w:szCs w:val="21"/>
        </w:rPr>
        <w:t>优过程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13.Cas算法是什么，需要加锁么？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14..class文件的主要内容是什么?怎么抽象字节码，有大的分类么？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15.怎么看一个</w:t>
      </w:r>
      <w:proofErr w:type="spellStart"/>
      <w:r>
        <w:rPr>
          <w:rFonts w:ascii="微软雅黑" w:eastAsia="微软雅黑" w:hAnsi="微软雅黑" w:hint="eastAsia"/>
          <w:color w:val="000000"/>
          <w:szCs w:val="21"/>
        </w:rPr>
        <w:t>sql</w:t>
      </w:r>
      <w:proofErr w:type="spellEnd"/>
      <w:r>
        <w:rPr>
          <w:rFonts w:ascii="微软雅黑" w:eastAsia="微软雅黑" w:hAnsi="微软雅黑" w:hint="eastAsia"/>
          <w:color w:val="000000"/>
          <w:szCs w:val="21"/>
        </w:rPr>
        <w:t>语句是否用了索引，explain需要关注的字段？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</w:r>
      <w:r>
        <w:rPr>
          <w:rFonts w:ascii="微软雅黑" w:eastAsia="微软雅黑" w:hAnsi="微软雅黑" w:hint="eastAsia"/>
          <w:color w:val="000000"/>
          <w:szCs w:val="21"/>
        </w:rPr>
        <w:t>16.Hashmap并发下会出现什么问题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1、库存扣减实现方式，用数据库做库存扣减锁是怎么加的，两个用户购物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车商品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顺序不同会不会发生死锁，事务的原子行问题，spring是如何实现事务原子性的，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mvc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拦截器的实现和自定义统一处理返回值，</w:t>
      </w: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t>contrller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能不能多例，会有什么问题，为什么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2、算法题，两个string类型的大数字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进行想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加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Java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b/>
          <w:bCs/>
          <w:color w:val="000000"/>
          <w:sz w:val="21"/>
          <w:szCs w:val="21"/>
        </w:rPr>
        <w:t>P7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高德云次平台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一面写码、算法题：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 1.一个数组里面有很多数字，由0-100组成，要求将数组进行排序。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 2.写个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单例设计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模式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 3.有一个业务场景，输入关键字匹配地址库，如何用算法实现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一面技术细节题：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 1.工作相关内容，系统架构如何设计的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 2.synchronize与Lock的区别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 3.concurrenthashmap原理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 4.线程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池相关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内容，关键参数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 5.同步并发包的内容（concurrent包）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 6.设计模式，代理模式、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装饰器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模式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二面算法题：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    有一个二维数组，由0和1组成，0代表水，1代表陆地，数字1与相邻的1可以组成一块陆地（单独的1如果没有相邻的1，也算是1块陆地），问二维数组里面有多少块陆地。考察算法：深度遍历和广度遍历算法。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二面技术细节：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 目前系统的架构图，业务相关内容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三面技术细节：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 深入的描述现在的业务细节，包括系统架构、某个模块的设计思想，也问到了针对某个模块某个接口的入参、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出参描述</w:t>
      </w:r>
      <w:proofErr w:type="gramEnd"/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 目前使用的技术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，包括业务的、基础组件的、中间件的、搜索引擎的等等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 业务痛点问题，目前系统的缺陷有哪些，如何解决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   自己的职业发展规划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 </w:t>
      </w:r>
    </w:p>
    <w:p w:rsidR="006E7A50" w:rsidRDefault="006E7A50" w:rsidP="006E7A50">
      <w:pPr>
        <w:pStyle w:val="a3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总结来说，一面侧重于技术基础、算法相关内容，二面会对业务及架构问的更多，三面就是对于技术、业务、架构等等整体的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考量</w:t>
      </w:r>
      <w:proofErr w:type="gramEnd"/>
    </w:p>
    <w:p w:rsidR="006E7A50" w:rsidRPr="006E7A50" w:rsidRDefault="006E7A50">
      <w:pPr>
        <w:rPr>
          <w:rFonts w:hint="eastAsia"/>
        </w:rPr>
      </w:pPr>
      <w:bookmarkStart w:id="0" w:name="_GoBack"/>
      <w:bookmarkEnd w:id="0"/>
    </w:p>
    <w:sectPr w:rsidR="006E7A50" w:rsidRPr="006E7A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CD"/>
    <w:rsid w:val="006E7A50"/>
    <w:rsid w:val="008D7A5C"/>
    <w:rsid w:val="009973E1"/>
    <w:rsid w:val="00A7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41D3A-96BF-4368-9E5D-1E61E1CE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7A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67C989BF</Template>
  <TotalTime>1</TotalTime>
  <Pages>3</Pages>
  <Words>189</Words>
  <Characters>1081</Characters>
  <Application>Microsoft Office Word</Application>
  <DocSecurity>0</DocSecurity>
  <Lines>9</Lines>
  <Paragraphs>2</Paragraphs>
  <ScaleCrop>false</ScaleCrop>
  <Company>Microsoft</Company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sundeyi</dc:creator>
  <cp:keywords/>
  <dc:description/>
  <cp:lastModifiedBy>sundeyi</cp:lastModifiedBy>
  <cp:revision>2</cp:revision>
  <dcterms:created xsi:type="dcterms:W3CDTF">2021-03-03T06:30:00Z</dcterms:created>
  <dcterms:modified xsi:type="dcterms:W3CDTF">2021-03-03T06:31:00Z</dcterms:modified>
</cp:coreProperties>
</file>